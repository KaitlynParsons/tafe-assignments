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64" w:type="dxa"/>
        <w:tblInd w:w="250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1275"/>
        <w:gridCol w:w="1701"/>
        <w:gridCol w:w="142"/>
        <w:gridCol w:w="286"/>
        <w:gridCol w:w="1980"/>
        <w:gridCol w:w="571"/>
        <w:gridCol w:w="421"/>
        <w:gridCol w:w="1138"/>
      </w:tblGrid>
      <w:tr w:rsidR="00C175D2" w:rsidRPr="004A5988" w14:paraId="22690D46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2690D42" w14:textId="77777777" w:rsidR="00C175D2" w:rsidRPr="004A5988" w:rsidRDefault="00C175D2" w:rsidP="00DE39C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404" w:type="dxa"/>
            <w:gridSpan w:val="4"/>
            <w:vAlign w:val="center"/>
          </w:tcPr>
          <w:p w14:paraId="22690D43" w14:textId="77777777" w:rsidR="00C175D2" w:rsidRPr="004A5988" w:rsidRDefault="00C175D2" w:rsidP="00DE39C2">
            <w:pPr>
              <w:pStyle w:val="Tabletext"/>
            </w:pPr>
            <w:bookmarkStart w:id="0" w:name="StudentName"/>
            <w:bookmarkEnd w:id="0"/>
          </w:p>
        </w:tc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14:paraId="22690D44" w14:textId="77777777" w:rsidR="00C175D2" w:rsidRPr="004A5988" w:rsidRDefault="00C175D2" w:rsidP="00DE39C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559" w:type="dxa"/>
            <w:gridSpan w:val="2"/>
            <w:vAlign w:val="center"/>
          </w:tcPr>
          <w:p w14:paraId="22690D45" w14:textId="77777777" w:rsidR="00C175D2" w:rsidRPr="004A5988" w:rsidRDefault="00C175D2" w:rsidP="00DE39C2">
            <w:pPr>
              <w:pStyle w:val="Tabletext"/>
            </w:pPr>
            <w:bookmarkStart w:id="1" w:name="StudentNbr"/>
            <w:bookmarkEnd w:id="1"/>
          </w:p>
        </w:tc>
      </w:tr>
      <w:tr w:rsidR="007026C1" w:rsidRPr="004A5988" w14:paraId="22690D49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2690D47" w14:textId="77777777" w:rsidR="007026C1" w:rsidRPr="004A5988" w:rsidRDefault="007026C1" w:rsidP="00DE39C2">
            <w:pPr>
              <w:pStyle w:val="Tableheading"/>
            </w:pPr>
            <w:r w:rsidRPr="004A5988">
              <w:t>Unit Code/s &amp; Name/s</w:t>
            </w:r>
          </w:p>
        </w:tc>
        <w:tc>
          <w:tcPr>
            <w:tcW w:w="7514" w:type="dxa"/>
            <w:gridSpan w:val="8"/>
            <w:vAlign w:val="center"/>
          </w:tcPr>
          <w:p w14:paraId="22690D48" w14:textId="6441D2EA" w:rsidR="007026C1" w:rsidRPr="004A5988" w:rsidRDefault="000D1335" w:rsidP="00DE39C2">
            <w:pPr>
              <w:pStyle w:val="Tabletext"/>
            </w:pPr>
            <w:bookmarkStart w:id="2" w:name="UnitCode_Name"/>
            <w:bookmarkEnd w:id="2"/>
            <w:r>
              <w:t>ICTPRG523 Apply advanced programming skills in another language</w:t>
            </w:r>
          </w:p>
        </w:tc>
      </w:tr>
      <w:tr w:rsidR="007026C1" w:rsidRPr="004A5988" w14:paraId="22690D4D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2690D4A" w14:textId="77777777" w:rsidR="007026C1" w:rsidRPr="004A5988" w:rsidRDefault="007026C1" w:rsidP="00DE39C2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4" w:type="dxa"/>
            <w:gridSpan w:val="8"/>
            <w:vAlign w:val="center"/>
          </w:tcPr>
          <w:p w14:paraId="22690D4C" w14:textId="642DD78C" w:rsidR="007026C1" w:rsidRPr="004A5988" w:rsidRDefault="000D1335" w:rsidP="00B46175">
            <w:pPr>
              <w:pStyle w:val="Tabletext"/>
            </w:pPr>
            <w:r>
              <w:t>Written</w:t>
            </w:r>
          </w:p>
        </w:tc>
      </w:tr>
      <w:tr w:rsidR="00327BEC" w:rsidRPr="004A5988" w14:paraId="3FE04003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748479B" w14:textId="795D5710" w:rsidR="00327BEC" w:rsidRPr="004A5988" w:rsidRDefault="00327BEC" w:rsidP="00DE39C2">
            <w:pPr>
              <w:pStyle w:val="Tableheading"/>
            </w:pPr>
            <w:r w:rsidRPr="004A5988">
              <w:t>Assessment Name</w:t>
            </w:r>
          </w:p>
        </w:tc>
        <w:tc>
          <w:tcPr>
            <w:tcW w:w="3404" w:type="dxa"/>
            <w:gridSpan w:val="4"/>
            <w:vAlign w:val="center"/>
          </w:tcPr>
          <w:p w14:paraId="21E70BD1" w14:textId="23DA0CF1" w:rsidR="00327BEC" w:rsidRPr="00821837" w:rsidRDefault="000D1335" w:rsidP="00DE39C2">
            <w:pPr>
              <w:pStyle w:val="Tabletext"/>
            </w:pPr>
            <w:r>
              <w:t>Programming Assignment</w:t>
            </w:r>
          </w:p>
        </w:tc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14:paraId="37BD1077" w14:textId="2F7FB745" w:rsidR="00327BEC" w:rsidRPr="004A5988" w:rsidRDefault="00327BEC" w:rsidP="00DE39C2">
            <w:pPr>
              <w:pStyle w:val="Tableheading"/>
              <w:rPr>
                <w:i/>
              </w:rPr>
            </w:pPr>
            <w:r w:rsidRPr="004A5988">
              <w:t xml:space="preserve">Assessment </w:t>
            </w:r>
            <w:r w:rsidR="00A75A30">
              <w:t xml:space="preserve">Task </w:t>
            </w:r>
            <w:r w:rsidRPr="004A5988">
              <w:t xml:space="preserve">No. </w:t>
            </w:r>
          </w:p>
        </w:tc>
        <w:tc>
          <w:tcPr>
            <w:tcW w:w="1559" w:type="dxa"/>
            <w:gridSpan w:val="2"/>
            <w:vAlign w:val="center"/>
          </w:tcPr>
          <w:p w14:paraId="5AEFE2E5" w14:textId="7F2F4440" w:rsidR="00327BEC" w:rsidRPr="00821837" w:rsidRDefault="000D1335" w:rsidP="00DE39C2">
            <w:pPr>
              <w:pStyle w:val="Tabletext"/>
            </w:pPr>
            <w:r>
              <w:t>AT1</w:t>
            </w:r>
          </w:p>
        </w:tc>
      </w:tr>
      <w:tr w:rsidR="00A75A30" w:rsidRPr="004A5988" w14:paraId="65F3C74E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4BD0B50" w14:textId="18E858B5" w:rsidR="00A75A30" w:rsidRPr="004A5988" w:rsidRDefault="00A75A30" w:rsidP="00DE39C2">
            <w:pPr>
              <w:pStyle w:val="Tableheading"/>
            </w:pPr>
            <w:r w:rsidRPr="00776895">
              <w:t>Assessment Due Date</w:t>
            </w:r>
          </w:p>
        </w:tc>
        <w:tc>
          <w:tcPr>
            <w:tcW w:w="3404" w:type="dxa"/>
            <w:gridSpan w:val="4"/>
            <w:vAlign w:val="center"/>
          </w:tcPr>
          <w:p w14:paraId="4367FBAA" w14:textId="77777777" w:rsidR="00A75A30" w:rsidRPr="004A5988" w:rsidRDefault="00A75A30" w:rsidP="00DE39C2">
            <w:pPr>
              <w:pStyle w:val="Tabletext"/>
              <w:rPr>
                <w:i/>
              </w:rPr>
            </w:pPr>
          </w:p>
        </w:tc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14:paraId="072E8F6A" w14:textId="3C069CCF" w:rsidR="00A75A30" w:rsidRPr="004A5988" w:rsidRDefault="00A75A30" w:rsidP="00DE39C2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559" w:type="dxa"/>
            <w:gridSpan w:val="2"/>
            <w:vAlign w:val="center"/>
          </w:tcPr>
          <w:p w14:paraId="20408324" w14:textId="77777777" w:rsidR="00A75A30" w:rsidRPr="004A5988" w:rsidRDefault="00A75A30" w:rsidP="00DE39C2">
            <w:pPr>
              <w:pStyle w:val="Tabletext"/>
              <w:rPr>
                <w:i/>
              </w:rPr>
            </w:pPr>
          </w:p>
        </w:tc>
      </w:tr>
      <w:tr w:rsidR="00327BEC" w:rsidRPr="004A5988" w14:paraId="22690D57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064" w:type="dxa"/>
            <w:gridSpan w:val="9"/>
            <w:tcBorders>
              <w:bottom w:val="single" w:sz="4" w:space="0" w:color="auto"/>
            </w:tcBorders>
            <w:vAlign w:val="center"/>
          </w:tcPr>
          <w:p w14:paraId="22690D51" w14:textId="77777777" w:rsidR="00327BEC" w:rsidRPr="00DE39C2" w:rsidRDefault="00327BEC" w:rsidP="00DE39C2">
            <w:pPr>
              <w:pStyle w:val="Tabletext"/>
              <w:rPr>
                <w:b/>
              </w:rPr>
            </w:pPr>
            <w:r w:rsidRPr="00DE39C2">
              <w:rPr>
                <w:b/>
              </w:rPr>
              <w:t>Assessor Feedback:</w:t>
            </w:r>
          </w:p>
          <w:p w14:paraId="22690D52" w14:textId="77777777" w:rsidR="00327BEC" w:rsidRPr="004A5988" w:rsidRDefault="00327BEC" w:rsidP="00DE39C2">
            <w:pPr>
              <w:pStyle w:val="Tabletext"/>
            </w:pPr>
          </w:p>
          <w:p w14:paraId="22690D53" w14:textId="77777777" w:rsidR="00327BEC" w:rsidRPr="004A5988" w:rsidRDefault="00327BEC" w:rsidP="00DE39C2">
            <w:pPr>
              <w:pStyle w:val="Tabletext"/>
            </w:pPr>
          </w:p>
          <w:p w14:paraId="22690D54" w14:textId="77777777" w:rsidR="00327BEC" w:rsidRPr="004A5988" w:rsidRDefault="00327BEC" w:rsidP="00DE39C2">
            <w:pPr>
              <w:pStyle w:val="Tabletext"/>
            </w:pPr>
          </w:p>
          <w:p w14:paraId="22690D55" w14:textId="77777777" w:rsidR="00327BEC" w:rsidRPr="004A5988" w:rsidRDefault="00327BEC" w:rsidP="00DE39C2">
            <w:pPr>
              <w:pStyle w:val="Tabletext"/>
            </w:pPr>
          </w:p>
          <w:p w14:paraId="22690D56" w14:textId="272ED96B" w:rsidR="00327BEC" w:rsidRPr="004A5988" w:rsidRDefault="00DD2AC0" w:rsidP="00DE39C2">
            <w:pPr>
              <w:pStyle w:val="Tabletext"/>
            </w:pPr>
            <w:sdt>
              <w:sdtPr>
                <w:id w:val="2034384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7BEC"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327BEC" w:rsidRPr="004A5988">
              <w:t xml:space="preserve"> </w:t>
            </w:r>
            <w:r w:rsidR="00327BEC" w:rsidRPr="00DE39C2">
              <w:rPr>
                <w:b/>
              </w:rPr>
              <w:t>Student provided with feedback</w:t>
            </w:r>
            <w:r w:rsidR="004A5988" w:rsidRPr="004A5988">
              <w:t xml:space="preserve"> </w:t>
            </w:r>
            <w:r w:rsidR="004A5988" w:rsidRPr="004F55CA">
              <w:rPr>
                <w:i/>
                <w:sz w:val="20"/>
                <w:szCs w:val="20"/>
              </w:rPr>
              <w:t>(check box</w:t>
            </w:r>
            <w:r w:rsidR="004A5988">
              <w:rPr>
                <w:i/>
                <w:sz w:val="20"/>
                <w:szCs w:val="20"/>
              </w:rPr>
              <w:t xml:space="preserve"> when completed</w:t>
            </w:r>
            <w:r w:rsidR="004A5988" w:rsidRPr="004F55CA">
              <w:rPr>
                <w:i/>
                <w:sz w:val="20"/>
                <w:szCs w:val="20"/>
              </w:rPr>
              <w:t>)</w:t>
            </w:r>
          </w:p>
        </w:tc>
      </w:tr>
      <w:tr w:rsidR="00327BEC" w:rsidRPr="004A5988" w14:paraId="22690D5D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690D58" w14:textId="77777777" w:rsidR="00327BEC" w:rsidRPr="00DE39C2" w:rsidRDefault="00327BEC" w:rsidP="00DE39C2">
            <w:pPr>
              <w:pStyle w:val="Tabletext"/>
              <w:rPr>
                <w:b/>
              </w:rPr>
            </w:pPr>
            <w:r w:rsidRPr="00DE39C2">
              <w:rPr>
                <w:b/>
              </w:rPr>
              <w:t>Attempt 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690D59" w14:textId="77777777" w:rsidR="00327BEC" w:rsidRPr="004A5988" w:rsidRDefault="00327BEC" w:rsidP="00DE39C2">
            <w:pPr>
              <w:pStyle w:val="Tabletext"/>
            </w:pPr>
            <w:r w:rsidRPr="004A5988">
              <w:t xml:space="preserve">Satisfactory  </w:t>
            </w:r>
            <w:sdt>
              <w:sdtPr>
                <w:id w:val="1951360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0D5A" w14:textId="4D27A89D" w:rsidR="00327BEC" w:rsidRPr="004A5988" w:rsidRDefault="000B0C34" w:rsidP="00DE39C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1271286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7BEC"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5B" w14:textId="77777777" w:rsidR="00327BEC" w:rsidRPr="004A5988" w:rsidRDefault="00327BEC" w:rsidP="00DE39C2">
            <w:pPr>
              <w:pStyle w:val="Tableheading"/>
            </w:pPr>
            <w:r w:rsidRPr="004A5988">
              <w:t>Date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90D5C" w14:textId="77777777" w:rsidR="00327BEC" w:rsidRPr="004A5988" w:rsidRDefault="00327BEC" w:rsidP="00DE39C2">
            <w:pPr>
              <w:pStyle w:val="Tabletext"/>
            </w:pPr>
            <w:r w:rsidRPr="004A5988">
              <w:t xml:space="preserve">     /      /</w:t>
            </w:r>
          </w:p>
        </w:tc>
      </w:tr>
      <w:tr w:rsidR="00327BEC" w:rsidRPr="004A5988" w14:paraId="22690D63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690D5E" w14:textId="77777777" w:rsidR="00327BEC" w:rsidRPr="00DE39C2" w:rsidRDefault="00327BEC" w:rsidP="00DE39C2">
            <w:pPr>
              <w:pStyle w:val="Tabletext"/>
              <w:rPr>
                <w:b/>
              </w:rPr>
            </w:pPr>
            <w:r w:rsidRPr="00DE39C2">
              <w:rPr>
                <w:b/>
              </w:rPr>
              <w:t>Attempt 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690D5F" w14:textId="77777777" w:rsidR="00327BEC" w:rsidRPr="004A5988" w:rsidRDefault="00327BEC" w:rsidP="00DE39C2">
            <w:pPr>
              <w:pStyle w:val="Tabletext"/>
            </w:pPr>
            <w:r w:rsidRPr="004A5988">
              <w:t xml:space="preserve">Satisfactory  </w:t>
            </w:r>
            <w:sdt>
              <w:sdtPr>
                <w:id w:val="-1767531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0D60" w14:textId="6DD6F55B" w:rsidR="00327BEC" w:rsidRPr="004A5988" w:rsidRDefault="000B0C34" w:rsidP="00DE39C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670914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7BEC"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61" w14:textId="77777777" w:rsidR="00327BEC" w:rsidRPr="004A5988" w:rsidRDefault="00327BEC" w:rsidP="00DE39C2">
            <w:pPr>
              <w:pStyle w:val="Tableheading"/>
            </w:pPr>
            <w:r w:rsidRPr="004A5988">
              <w:t>Date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90D62" w14:textId="77777777" w:rsidR="00327BEC" w:rsidRPr="004A5988" w:rsidRDefault="00327BEC" w:rsidP="00DE39C2">
            <w:pPr>
              <w:pStyle w:val="Tabletext"/>
            </w:pPr>
            <w:r w:rsidRPr="004A5988">
              <w:t xml:space="preserve">     /      /</w:t>
            </w:r>
          </w:p>
        </w:tc>
      </w:tr>
      <w:tr w:rsidR="00327BEC" w:rsidRPr="004A5988" w14:paraId="22690D6F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00"/>
        </w:trPr>
        <w:tc>
          <w:tcPr>
            <w:tcW w:w="25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6B" w14:textId="77777777" w:rsidR="00327BEC" w:rsidRPr="004A5988" w:rsidRDefault="00327BEC" w:rsidP="00DE39C2">
            <w:pPr>
              <w:pStyle w:val="Tableheading"/>
            </w:pPr>
            <w:r w:rsidRPr="004A5988">
              <w:t>Assessor Name</w:t>
            </w:r>
          </w:p>
        </w:tc>
        <w:tc>
          <w:tcPr>
            <w:tcW w:w="2976" w:type="dxa"/>
            <w:gridSpan w:val="2"/>
            <w:tcBorders>
              <w:bottom w:val="single" w:sz="4" w:space="0" w:color="auto"/>
            </w:tcBorders>
            <w:vAlign w:val="center"/>
          </w:tcPr>
          <w:p w14:paraId="22690D6C" w14:textId="77777777" w:rsidR="00327BEC" w:rsidRPr="004A5988" w:rsidRDefault="00327BEC" w:rsidP="00DE39C2">
            <w:pPr>
              <w:pStyle w:val="Tabletext"/>
            </w:pPr>
            <w:bookmarkStart w:id="3" w:name="TeacherName"/>
            <w:bookmarkEnd w:id="3"/>
          </w:p>
        </w:tc>
        <w:tc>
          <w:tcPr>
            <w:tcW w:w="240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6D" w14:textId="77777777" w:rsidR="00327BEC" w:rsidRPr="004A5988" w:rsidRDefault="00327BEC" w:rsidP="00DE39C2">
            <w:pPr>
              <w:pStyle w:val="Tableheading"/>
            </w:pPr>
            <w:r w:rsidRPr="004A5988">
              <w:t>Assessor Signature</w:t>
            </w:r>
          </w:p>
        </w:tc>
        <w:tc>
          <w:tcPr>
            <w:tcW w:w="2130" w:type="dxa"/>
            <w:gridSpan w:val="3"/>
            <w:tcBorders>
              <w:bottom w:val="single" w:sz="4" w:space="0" w:color="auto"/>
            </w:tcBorders>
            <w:vAlign w:val="center"/>
          </w:tcPr>
          <w:p w14:paraId="22690D6E" w14:textId="77777777" w:rsidR="00327BEC" w:rsidRPr="004A5988" w:rsidRDefault="00327BEC" w:rsidP="00DE39C2">
            <w:pPr>
              <w:pStyle w:val="Tabletext"/>
            </w:pPr>
          </w:p>
        </w:tc>
      </w:tr>
      <w:tr w:rsidR="00327BEC" w:rsidRPr="004A5988" w14:paraId="22690D71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064" w:type="dxa"/>
            <w:gridSpan w:val="9"/>
            <w:shd w:val="clear" w:color="auto" w:fill="D9D9D9" w:themeFill="background1" w:themeFillShade="D9"/>
            <w:vAlign w:val="center"/>
          </w:tcPr>
          <w:p w14:paraId="22690D70" w14:textId="09B52CCB" w:rsidR="00327BEC" w:rsidRPr="004A5988" w:rsidRDefault="00413FA2" w:rsidP="00DE39C2">
            <w:pPr>
              <w:pStyle w:val="Tableheading"/>
            </w:pPr>
            <w:r>
              <w:t xml:space="preserve">Note to assessor: </w:t>
            </w:r>
            <w:r w:rsidR="00327BEC" w:rsidRPr="004A5988">
              <w:t>Please record below any reasonable adjustment that has occurred during this assessment e.g. written assessment given orally.</w:t>
            </w:r>
          </w:p>
        </w:tc>
      </w:tr>
      <w:tr w:rsidR="00327BEC" w:rsidRPr="004A5988" w14:paraId="22690D73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064" w:type="dxa"/>
            <w:gridSpan w:val="9"/>
            <w:vAlign w:val="center"/>
          </w:tcPr>
          <w:p w14:paraId="5FF1C6A6" w14:textId="77777777" w:rsidR="00327BEC" w:rsidRDefault="00327BEC" w:rsidP="00DE39C2">
            <w:pPr>
              <w:pStyle w:val="Tabletext"/>
            </w:pPr>
          </w:p>
          <w:p w14:paraId="595EC0B8" w14:textId="77777777" w:rsidR="0044689C" w:rsidRDefault="0044689C" w:rsidP="00980C13">
            <w:pPr>
              <w:pStyle w:val="Calloutbullet-sub3"/>
              <w:numPr>
                <w:ilvl w:val="0"/>
                <w:numId w:val="0"/>
              </w:numPr>
            </w:pPr>
          </w:p>
          <w:p w14:paraId="23143AB2" w14:textId="77777777" w:rsidR="0044689C" w:rsidRDefault="0044689C" w:rsidP="00DE39C2">
            <w:pPr>
              <w:pStyle w:val="Tabletext"/>
            </w:pPr>
          </w:p>
          <w:p w14:paraId="5A1C8F10" w14:textId="77777777" w:rsidR="0044689C" w:rsidRDefault="0044689C" w:rsidP="00DE39C2">
            <w:pPr>
              <w:pStyle w:val="Tabletext"/>
            </w:pPr>
          </w:p>
          <w:p w14:paraId="22690D72" w14:textId="77777777" w:rsidR="0044689C" w:rsidRPr="004A5988" w:rsidRDefault="0044689C" w:rsidP="00DE39C2">
            <w:pPr>
              <w:pStyle w:val="Tabletext"/>
            </w:pPr>
          </w:p>
        </w:tc>
      </w:tr>
    </w:tbl>
    <w:p w14:paraId="22690D74" w14:textId="77777777" w:rsidR="006A74DD" w:rsidRPr="00FE0BA8" w:rsidRDefault="006A74DD" w:rsidP="00FE0BA8">
      <w:pPr>
        <w:ind w:left="142" w:right="423"/>
        <w:rPr>
          <w:rFonts w:cs="Arial"/>
          <w:sz w:val="20"/>
          <w:szCs w:val="20"/>
        </w:rPr>
      </w:pPr>
    </w:p>
    <w:p w14:paraId="1EF6A2B7" w14:textId="77777777" w:rsidR="00C62EF1" w:rsidRDefault="00C62EF1">
      <w:r>
        <w:rPr>
          <w:b/>
        </w:rP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815"/>
        <w:gridCol w:w="815"/>
        <w:gridCol w:w="815"/>
        <w:gridCol w:w="815"/>
      </w:tblGrid>
      <w:tr w:rsidR="00CA71AB" w:rsidRPr="00EB3397" w14:paraId="22690D7B" w14:textId="77777777" w:rsidTr="00413FA2">
        <w:trPr>
          <w:cantSplit/>
          <w:trHeight w:val="409"/>
        </w:trPr>
        <w:tc>
          <w:tcPr>
            <w:tcW w:w="6946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B1101" w14:textId="3FBF0A30" w:rsidR="00DF60ED" w:rsidRPr="00DE39C2" w:rsidRDefault="00CE1C42" w:rsidP="00DE39C2">
            <w:pPr>
              <w:pStyle w:val="Tableheading"/>
              <w:rPr>
                <w:szCs w:val="24"/>
              </w:rPr>
            </w:pPr>
            <w:r>
              <w:lastRenderedPageBreak/>
              <w:br w:type="page"/>
            </w:r>
            <w:r w:rsidR="00DF60ED" w:rsidRPr="001E1E30">
              <w:t>Assessment criteria / benchmarks</w:t>
            </w:r>
          </w:p>
          <w:p w14:paraId="22690D76" w14:textId="7BFF62CA" w:rsidR="0044689C" w:rsidRPr="0044689C" w:rsidRDefault="00CA71AB" w:rsidP="0074441A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DE39C2">
              <w:rPr>
                <w:b/>
              </w:rPr>
              <w:t>The evidence submitted demonstrates that the student satisfactorily</w:t>
            </w:r>
            <w:r w:rsidR="007A3200" w:rsidRPr="00DE39C2">
              <w:rPr>
                <w:b/>
              </w:rPr>
              <w:t>: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8" w14:textId="703977F1" w:rsidR="00CA71AB" w:rsidRPr="001E1E30" w:rsidRDefault="00CA71AB" w:rsidP="00DE39C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1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A" w14:textId="2EE3FF1D" w:rsidR="00CA71AB" w:rsidRPr="00EB3397" w:rsidRDefault="00CA71AB" w:rsidP="00DE39C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2</w:t>
            </w:r>
          </w:p>
        </w:tc>
      </w:tr>
      <w:tr w:rsidR="00CA71AB" w:rsidRPr="00EB3397" w14:paraId="22690D81" w14:textId="77777777" w:rsidTr="00413FA2">
        <w:trPr>
          <w:cantSplit/>
          <w:trHeight w:val="393"/>
        </w:trPr>
        <w:tc>
          <w:tcPr>
            <w:tcW w:w="694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0D7C" w14:textId="77777777" w:rsidR="00CA71AB" w:rsidRPr="00CA71AB" w:rsidRDefault="00CA71AB" w:rsidP="00CA71AB">
            <w:pPr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D" w14:textId="77777777" w:rsidR="00CA71AB" w:rsidRPr="00EB3397" w:rsidRDefault="00CA71AB" w:rsidP="00DE39C2">
            <w:pPr>
              <w:pStyle w:val="Tableheading"/>
              <w:jc w:val="center"/>
            </w:pPr>
            <w:r w:rsidRPr="00EB3397">
              <w:t>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E" w14:textId="77777777" w:rsidR="00CA71AB" w:rsidRPr="00EB3397" w:rsidRDefault="00CA71AB" w:rsidP="00DE39C2">
            <w:pPr>
              <w:pStyle w:val="Tableheading"/>
              <w:jc w:val="center"/>
            </w:pPr>
            <w:r w:rsidRPr="00EB3397">
              <w:t>U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F" w14:textId="77777777" w:rsidR="00CA71AB" w:rsidRPr="00EB3397" w:rsidRDefault="00CA71AB" w:rsidP="00DE39C2">
            <w:pPr>
              <w:pStyle w:val="Tableheading"/>
              <w:jc w:val="center"/>
            </w:pPr>
            <w:r w:rsidRPr="00EB3397">
              <w:t>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80" w14:textId="77777777" w:rsidR="00CA71AB" w:rsidRPr="00EB3397" w:rsidRDefault="00CA71AB" w:rsidP="00DE39C2">
            <w:pPr>
              <w:pStyle w:val="Tableheading"/>
              <w:jc w:val="center"/>
            </w:pPr>
            <w:r w:rsidRPr="00EB3397">
              <w:t>U</w:t>
            </w:r>
          </w:p>
        </w:tc>
      </w:tr>
      <w:tr w:rsidR="00592840" w:rsidRPr="00EB3397" w14:paraId="22690D87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690D82" w14:textId="4E7D7628" w:rsidR="00592840" w:rsidRPr="00592840" w:rsidRDefault="00592840" w:rsidP="00592840">
            <w:pPr>
              <w:pStyle w:val="Tabletext"/>
            </w:pPr>
            <w:r w:rsidRPr="00592840">
              <w:t>1.1</w:t>
            </w:r>
            <w:r w:rsidRPr="00592840">
              <w:rPr>
                <w:rStyle w:val="font51"/>
                <w:color w:val="auto"/>
                <w:sz w:val="22"/>
                <w:szCs w:val="22"/>
              </w:rPr>
              <w:t xml:space="preserve"> - </w:t>
            </w:r>
            <w:r w:rsidRPr="00592840">
              <w:rPr>
                <w:rStyle w:val="font61"/>
                <w:sz w:val="22"/>
                <w:szCs w:val="22"/>
              </w:rPr>
              <w:t>Design dynamic data structures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83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4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5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6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22690D8D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690D88" w14:textId="3E2AC954" w:rsidR="00592840" w:rsidRPr="00592840" w:rsidRDefault="00592840" w:rsidP="00592840">
            <w:pPr>
              <w:pStyle w:val="Tabletext"/>
            </w:pPr>
            <w:r w:rsidRPr="00592840">
              <w:t xml:space="preserve">1.2 -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Implement and use dynamic data structures, including double-linked lists and binary trees for coding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89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A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B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C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22690D93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690D8E" w14:textId="0A7A6B78" w:rsidR="00592840" w:rsidRPr="00592840" w:rsidRDefault="00592840" w:rsidP="00592840">
            <w:pPr>
              <w:pStyle w:val="Tabletext"/>
            </w:pPr>
            <w:r w:rsidRPr="00592840">
              <w:t>2.1</w:t>
            </w:r>
            <w:r w:rsidRPr="00592840">
              <w:rPr>
                <w:rStyle w:val="font51"/>
                <w:color w:val="auto"/>
                <w:sz w:val="22"/>
                <w:szCs w:val="22"/>
              </w:rPr>
              <w:t xml:space="preserve"> - </w:t>
            </w:r>
            <w:r w:rsidRPr="00592840">
              <w:rPr>
                <w:rStyle w:val="font61"/>
                <w:sz w:val="22"/>
                <w:szCs w:val="22"/>
              </w:rPr>
              <w:t>Code using hashing techniques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8F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0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1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2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22690D99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690D94" w14:textId="157986CE" w:rsidR="00592840" w:rsidRPr="00592840" w:rsidRDefault="00592840" w:rsidP="00592840">
            <w:pPr>
              <w:pStyle w:val="Tabletext"/>
            </w:pPr>
            <w:r w:rsidRPr="00592840">
              <w:t xml:space="preserve">2.2 -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Consider and record the advantages and disadvantages of at least three sorting algorithms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95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6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7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8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22690D9F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690D9A" w14:textId="723546C1" w:rsidR="00592840" w:rsidRPr="00592840" w:rsidRDefault="00592840" w:rsidP="00592840">
            <w:pPr>
              <w:pStyle w:val="Tabletext"/>
            </w:pPr>
            <w:r w:rsidRPr="00592840">
              <w:t>2.3</w:t>
            </w:r>
            <w:r w:rsidRPr="00592840">
              <w:rPr>
                <w:rStyle w:val="font51"/>
                <w:color w:val="auto"/>
                <w:sz w:val="22"/>
                <w:szCs w:val="22"/>
              </w:rPr>
              <w:t xml:space="preserve"> - </w:t>
            </w:r>
            <w:r w:rsidRPr="00592840">
              <w:rPr>
                <w:rStyle w:val="font61"/>
                <w:sz w:val="22"/>
                <w:szCs w:val="22"/>
              </w:rPr>
              <w:t>Code at least one sorting algorithm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9B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C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D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E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22690DA5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690DA0" w14:textId="00E8439E" w:rsidR="00592840" w:rsidRPr="00592840" w:rsidRDefault="00592840" w:rsidP="00592840">
            <w:pPr>
              <w:pStyle w:val="Tabletext"/>
            </w:pPr>
            <w:r w:rsidRPr="00592840">
              <w:t xml:space="preserve">2.4 -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Code advanced searching techniques for use with complex data structures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A1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A2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A3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A4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22690DAB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690DA6" w14:textId="6976AE48" w:rsidR="00592840" w:rsidRPr="00592840" w:rsidRDefault="00592840" w:rsidP="00592840">
            <w:pPr>
              <w:pStyle w:val="Tabletext"/>
            </w:pPr>
            <w:r w:rsidRPr="00592840">
              <w:t>3.1</w:t>
            </w:r>
            <w:r w:rsidRPr="00592840">
              <w:rPr>
                <w:rStyle w:val="font51"/>
                <w:color w:val="auto"/>
                <w:sz w:val="22"/>
                <w:szCs w:val="22"/>
              </w:rPr>
              <w:t xml:space="preserve"> - </w:t>
            </w:r>
            <w:r w:rsidRPr="00592840">
              <w:rPr>
                <w:rStyle w:val="font61"/>
                <w:sz w:val="22"/>
                <w:szCs w:val="22"/>
              </w:rPr>
              <w:t>Demonstrate use of the features of the language that enable inter-process communication through at least one mechanism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A7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A8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A9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AA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42EBA12C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20D20F7" w14:textId="0908EE9B" w:rsidR="00592840" w:rsidRPr="00592840" w:rsidRDefault="00592840" w:rsidP="00592840">
            <w:pPr>
              <w:pStyle w:val="Tabletext"/>
            </w:pPr>
            <w:r w:rsidRPr="00592840">
              <w:t xml:space="preserve">3.2 -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Demonstrate use of features of the language that allow for OS ‘signals’ to be captured and responded to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CB67C99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FD6BD64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C2C8DED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544DACD1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36D79CCB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492E741" w14:textId="36B66535" w:rsidR="00592840" w:rsidRPr="00592840" w:rsidRDefault="00592840" w:rsidP="00592840">
            <w:pPr>
              <w:pStyle w:val="Tabletext"/>
            </w:pPr>
            <w:r w:rsidRPr="00592840">
              <w:t>4.1</w:t>
            </w:r>
            <w:r w:rsidRPr="00592840">
              <w:rPr>
                <w:rStyle w:val="font51"/>
                <w:color w:val="auto"/>
                <w:sz w:val="22"/>
                <w:szCs w:val="22"/>
              </w:rPr>
              <w:t xml:space="preserve"> - </w:t>
            </w:r>
            <w:r w:rsidRPr="00592840">
              <w:rPr>
                <w:rStyle w:val="font61"/>
                <w:sz w:val="22"/>
                <w:szCs w:val="22"/>
              </w:rPr>
              <w:t>Use a third-party library in the construction of an application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72BE9362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4291096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66E193F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8CB35B1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3ECF7BCE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8A6FB41" w14:textId="0E55853D" w:rsidR="00592840" w:rsidRPr="00592840" w:rsidRDefault="00592840" w:rsidP="00592840">
            <w:pPr>
              <w:pStyle w:val="Tabletext"/>
            </w:pPr>
            <w:r w:rsidRPr="00592840">
              <w:t xml:space="preserve">4.2 -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Reference third-party documentation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901A87C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FA9558C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E438DB0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09F6AC2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3E0E10FA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8D50FAF" w14:textId="01E5269E" w:rsidR="00592840" w:rsidRPr="00592840" w:rsidRDefault="00592840" w:rsidP="00592840">
            <w:pPr>
              <w:pStyle w:val="Tabletext"/>
            </w:pPr>
            <w:r w:rsidRPr="00592840">
              <w:t xml:space="preserve">4.3 -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Use procedural techniques to write an application to work within a graphical user interface (GUI) environment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10C76440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C5D9D27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E62B9F5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C84CF35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1B362C50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CAE0FE0" w14:textId="4F072A61" w:rsidR="00592840" w:rsidRPr="00592840" w:rsidRDefault="00592840" w:rsidP="00592840">
            <w:pPr>
              <w:pStyle w:val="Tabletext"/>
            </w:pPr>
            <w:r w:rsidRPr="00592840">
              <w:t xml:space="preserve">5.1 -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Use integrated development environment (IDE) debugging facilities or a stand-alone debugger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7CA3E208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6234F0F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39CB98F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E8764E3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31074582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84EB65C" w14:textId="60F1A0CF" w:rsidR="00592840" w:rsidRPr="00592840" w:rsidRDefault="00592840" w:rsidP="00592840">
            <w:pPr>
              <w:pStyle w:val="Tabletext"/>
            </w:pPr>
            <w:r w:rsidRPr="00592840">
              <w:t xml:space="preserve">5.2 -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Use program debugging techniques to detect and resolve errors of syntactical, logical and design origin.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4EB68ADD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BFA16E7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544D74DB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A88E6B3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025DD43E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29D4ECE" w14:textId="30B30050" w:rsidR="00592840" w:rsidRPr="00592840" w:rsidRDefault="00592840" w:rsidP="00592840">
            <w:pPr>
              <w:pStyle w:val="Tabletext"/>
            </w:pPr>
            <w:r w:rsidRPr="00592840">
              <w:t xml:space="preserve">6.1 -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Demonstrate use of source code version control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57E50635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82C0323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B810E10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1054611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5F166B59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4A40EBC" w14:textId="5E1FD21B" w:rsidR="00592840" w:rsidRPr="00592840" w:rsidRDefault="00592840" w:rsidP="00592840">
            <w:pPr>
              <w:pStyle w:val="Tabletext"/>
            </w:pPr>
            <w:r w:rsidRPr="00592840">
              <w:t xml:space="preserve">6.2 -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Demonstrate adherence to guidelines for developing maintainable code and to a set of provided coding standards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4D635B1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8D6874B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911005E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C47F1DD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0A3A2372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A211AC8" w14:textId="05CC35DF" w:rsidR="00592840" w:rsidRPr="00592840" w:rsidRDefault="00592840" w:rsidP="00592840">
            <w:pPr>
              <w:pStyle w:val="Tabletext"/>
            </w:pPr>
            <w:r w:rsidRPr="00592840">
              <w:t xml:space="preserve">6.3 -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Apply suitable internal documentation to all code created and using documentation tools available in the target language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630D689C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4730F8D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D2856C3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F9535B5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66BDA60F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74251E9" w14:textId="063B5A3F" w:rsidR="00592840" w:rsidRPr="00592840" w:rsidRDefault="00592840" w:rsidP="00592840">
            <w:pPr>
              <w:pStyle w:val="Tabletext"/>
            </w:pPr>
            <w:r w:rsidRPr="00592840">
              <w:t xml:space="preserve">7.1 -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Design and document tests to be undertaken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464D57D9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02FF195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A539B1F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472E4BB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08731A52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4987C45" w14:textId="2E01D923" w:rsidR="00592840" w:rsidRPr="00592840" w:rsidRDefault="00592840" w:rsidP="00592840">
            <w:pPr>
              <w:pStyle w:val="Tabletext"/>
            </w:pPr>
            <w:r w:rsidRPr="00592840">
              <w:t xml:space="preserve">7.2 -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Undertake limited testing of produced code to ensure it complies with program specification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38E42F58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4F9195D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34EC8D3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07AF76F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786A6658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2C580B8" w14:textId="17F3DAAD" w:rsidR="00592840" w:rsidRPr="00592840" w:rsidRDefault="00592840" w:rsidP="00592840">
            <w:pPr>
              <w:pStyle w:val="Tabletext"/>
            </w:pPr>
            <w:r w:rsidRPr="00592840">
              <w:t xml:space="preserve">7.3 -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Capture test results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DE7DDC1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3330909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7EE6287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F46C118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7453E06B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15271DF" w14:textId="0118D2DA" w:rsidR="00592840" w:rsidRPr="00592840" w:rsidRDefault="00592840" w:rsidP="00592840">
            <w:pPr>
              <w:pStyle w:val="Tabletext"/>
            </w:pPr>
            <w:r w:rsidRPr="00592840">
              <w:t xml:space="preserve">8.1 -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Develop a solution from a program specification design document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32E7567F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FEE21D9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D956843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7CD9182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0FC8BDCC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0D571EA" w14:textId="305DAAEC" w:rsidR="00592840" w:rsidRPr="00592840" w:rsidRDefault="00592840" w:rsidP="00592840">
            <w:pPr>
              <w:pStyle w:val="Tabletext"/>
            </w:pPr>
            <w:r w:rsidRPr="00592840">
              <w:lastRenderedPageBreak/>
              <w:t xml:space="preserve">8.2 -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Design the algorithm, and construct and test applications in response to a problem description and language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7800064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49BC2C2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68B82CB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1255208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0D0A690B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325FA21" w14:textId="1472DC48" w:rsidR="00592840" w:rsidRPr="00592840" w:rsidRDefault="00592840" w:rsidP="00592840">
            <w:pPr>
              <w:pStyle w:val="Tabletext"/>
            </w:pPr>
            <w:r w:rsidRPr="00592840">
              <w:t>8.3 – Write e-mail using correct grammar and formatting, and a range of vocabulary, appropriate to the manager.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2F979C1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7C08DF5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112D1F9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A0E2E12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0288381C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71476203" w14:textId="15796C25" w:rsidR="00592840" w:rsidRPr="00592840" w:rsidRDefault="00592840" w:rsidP="00592840">
            <w:pPr>
              <w:pStyle w:val="Tabletext"/>
              <w:rPr>
                <w:b/>
              </w:rPr>
            </w:pPr>
            <w:r w:rsidRPr="00592840">
              <w:rPr>
                <w:b/>
              </w:rPr>
              <w:t>Evidence of the student having demonstrating consistent performance (under the following assessment conditions):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5A87F17E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C4857E6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E60E652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670DAD7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44C5E0B9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3EDD4105" w14:textId="6E368930" w:rsidR="00592840" w:rsidRPr="00592840" w:rsidRDefault="00592840" w:rsidP="00592840">
            <w:pPr>
              <w:pStyle w:val="Tablebullet-main"/>
            </w:pPr>
            <w:r w:rsidRPr="00592840">
              <w:t>Using an appropriate software development environment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49143529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748364B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857B144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7384542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02226F93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764AFAB0" w14:textId="3D39F268" w:rsidR="00592840" w:rsidRPr="00592840" w:rsidRDefault="00592840" w:rsidP="00592840">
            <w:pPr>
              <w:pStyle w:val="Tablebullet-main"/>
            </w:pPr>
            <w:r w:rsidRPr="00592840">
              <w:t>With supplied technical documentation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358017D7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E1F6E26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6D14F84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6E45F23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6CA576C6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386F6547" w14:textId="73155A84" w:rsidR="00592840" w:rsidRPr="00592840" w:rsidRDefault="00592840" w:rsidP="00592840">
            <w:pPr>
              <w:pStyle w:val="Tabletext"/>
              <w:rPr>
                <w:b/>
              </w:rPr>
            </w:pPr>
            <w:r w:rsidRPr="00592840">
              <w:rPr>
                <w:b/>
              </w:rPr>
              <w:t>The student has demonstrated competency in: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48D3275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57D567ED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100DC7F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917AF1C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31DAC3F7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22CA6D36" w14:textId="153E78E2" w:rsidR="00592840" w:rsidRPr="00592840" w:rsidRDefault="00592840" w:rsidP="00592840">
            <w:pPr>
              <w:pStyle w:val="Tablebullet-main"/>
            </w:pPr>
            <w:r w:rsidRPr="00592840">
              <w:t>Task skills - performing every task in the assessment at an appropriate skill level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4ACC7E05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0B51A5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747F9E4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F4A563B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1F216CCF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309CACDA" w14:textId="18B04468" w:rsidR="00592840" w:rsidRPr="00592840" w:rsidRDefault="00592840" w:rsidP="00592840">
            <w:pPr>
              <w:pStyle w:val="Tablebullet-main"/>
            </w:pPr>
            <w:r w:rsidRPr="00592840">
              <w:t>Task management skills - managing the various tasks in this assessment at an appropriate skill level, and within a working environment that replicates a workplace appropriate for software development.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5A00409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6C782C4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EF08D92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D73D0E3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1AFEFF86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60550F11" w14:textId="3D3CF624" w:rsidR="00592840" w:rsidRPr="00592840" w:rsidRDefault="00592840" w:rsidP="00592840">
            <w:pPr>
              <w:pStyle w:val="Tablebullet-main"/>
            </w:pPr>
            <w:r w:rsidRPr="00592840">
              <w:t>Contingency management skills - managing issues that arise at an appropriate skill level, and within a working environment that replicates a workplace appropriate for software development.  These might include, but not limited to:  staged development with progressive unit and integrated testing, referencing and analysis of industry-standard algorithms for standard sorts and data structure management, and progressive validation of completed implementation against project specifications.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3A2FEB00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5B572116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89D2AC6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07EC959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56DCD631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439D8741" w14:textId="66BB8AEF" w:rsidR="00592840" w:rsidRPr="00592840" w:rsidRDefault="00592840" w:rsidP="00592840">
            <w:pPr>
              <w:pStyle w:val="Tablebullet-main"/>
            </w:pPr>
            <w:r w:rsidRPr="00592840">
              <w:t>Job role environment skills – operating and interacting appropriately and effectively within a working environment that replicates a workplace appropriate for software development.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D5AAA36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A409076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9F2FD92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9F6A9CD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3871C517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48E32CA2" w14:textId="7621BAB4" w:rsidR="00592840" w:rsidRPr="00592840" w:rsidRDefault="00DD2AC0" w:rsidP="00592840">
            <w:pPr>
              <w:pStyle w:val="Tabletext"/>
            </w:pPr>
            <w:r>
              <w:t xml:space="preserve">Note: </w:t>
            </w:r>
            <w:bookmarkStart w:id="4" w:name="_GoBack"/>
            <w:bookmarkEnd w:id="4"/>
            <w:r w:rsidR="00592840" w:rsidRPr="00592840">
              <w:t>These checklist items are based on additional Critical Evidence, Required Skill and Required Knowledge not explicitly stated elsewhere in the assignment requirements checklists.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4E3414BF" w14:textId="514FA38A" w:rsidR="00592840" w:rsidRPr="00EB3397" w:rsidRDefault="00592840" w:rsidP="0057541B">
            <w:pPr>
              <w:pStyle w:val="Tabletext"/>
              <w:jc w:val="center"/>
            </w:pPr>
          </w:p>
        </w:tc>
        <w:tc>
          <w:tcPr>
            <w:tcW w:w="815" w:type="dxa"/>
            <w:vAlign w:val="center"/>
          </w:tcPr>
          <w:p w14:paraId="3F0CD1AE" w14:textId="32A72553" w:rsidR="00592840" w:rsidRPr="00EB3397" w:rsidRDefault="00592840" w:rsidP="0057541B">
            <w:pPr>
              <w:pStyle w:val="Tabletext"/>
              <w:jc w:val="center"/>
            </w:pPr>
          </w:p>
        </w:tc>
        <w:tc>
          <w:tcPr>
            <w:tcW w:w="815" w:type="dxa"/>
            <w:vAlign w:val="center"/>
          </w:tcPr>
          <w:p w14:paraId="69D4E86F" w14:textId="50644B3C" w:rsidR="00592840" w:rsidRPr="00EB3397" w:rsidRDefault="00592840" w:rsidP="0057541B">
            <w:pPr>
              <w:pStyle w:val="Tabletext"/>
              <w:jc w:val="center"/>
            </w:pPr>
          </w:p>
        </w:tc>
        <w:tc>
          <w:tcPr>
            <w:tcW w:w="815" w:type="dxa"/>
            <w:vAlign w:val="center"/>
          </w:tcPr>
          <w:p w14:paraId="27E5DD91" w14:textId="5750C361" w:rsidR="00592840" w:rsidRPr="00EB3397" w:rsidRDefault="00592840" w:rsidP="0057541B">
            <w:pPr>
              <w:pStyle w:val="Tabletext"/>
              <w:jc w:val="center"/>
            </w:pPr>
          </w:p>
        </w:tc>
      </w:tr>
    </w:tbl>
    <w:p w14:paraId="22690DAC" w14:textId="77777777" w:rsidR="00FE0BA8" w:rsidRPr="0067111D" w:rsidRDefault="00FE0BA8" w:rsidP="0067111D"/>
    <w:sectPr w:rsidR="00FE0BA8" w:rsidRPr="0067111D" w:rsidSect="00C62EF1"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1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EA801" w14:textId="77777777" w:rsidR="00F74B8B" w:rsidRDefault="00F74B8B" w:rsidP="007026C1">
      <w:r>
        <w:separator/>
      </w:r>
    </w:p>
  </w:endnote>
  <w:endnote w:type="continuationSeparator" w:id="0">
    <w:p w14:paraId="593D1AB1" w14:textId="77777777" w:rsidR="00F74B8B" w:rsidRDefault="00F74B8B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DFC39" w14:textId="63E0A172" w:rsidR="0044689C" w:rsidRPr="007403BD" w:rsidRDefault="00577B07" w:rsidP="00413FA2">
    <w:pPr>
      <w:pStyle w:val="Footer"/>
      <w:tabs>
        <w:tab w:val="clear" w:pos="4513"/>
        <w:tab w:val="clear" w:pos="9026"/>
        <w:tab w:val="center" w:pos="5103"/>
        <w:tab w:val="right" w:pos="10206"/>
      </w:tabs>
    </w:pPr>
    <w:r>
      <w:rPr>
        <w:rFonts w:asciiTheme="majorHAnsi" w:hAnsiTheme="majorHAnsi" w:cstheme="majorHAnsi"/>
        <w:sz w:val="16"/>
        <w:szCs w:val="16"/>
      </w:rPr>
      <w:fldChar w:fldCharType="begin"/>
    </w:r>
    <w:r>
      <w:rPr>
        <w:rFonts w:asciiTheme="majorHAnsi" w:hAnsiTheme="majorHAnsi" w:cstheme="majorHAnsi"/>
        <w:sz w:val="16"/>
        <w:szCs w:val="16"/>
      </w:rPr>
      <w:instrText xml:space="preserve"> FILENAME   \* MERGEFORMAT </w:instrText>
    </w:r>
    <w:r>
      <w:rPr>
        <w:rFonts w:asciiTheme="majorHAnsi" w:hAnsiTheme="majorHAnsi" w:cstheme="majorHAnsi"/>
        <w:sz w:val="16"/>
        <w:szCs w:val="16"/>
      </w:rPr>
      <w:fldChar w:fldCharType="separate"/>
    </w:r>
    <w:r w:rsidR="0074441A">
      <w:rPr>
        <w:rFonts w:asciiTheme="majorHAnsi" w:hAnsiTheme="majorHAnsi" w:cstheme="majorHAnsi"/>
        <w:noProof/>
        <w:sz w:val="16"/>
        <w:szCs w:val="16"/>
      </w:rPr>
      <w:t>ICTPRG523_MC1_W_TQM_v1.docx</w:t>
    </w:r>
    <w:r>
      <w:rPr>
        <w:rFonts w:asciiTheme="majorHAnsi" w:hAnsiTheme="majorHAnsi" w:cstheme="majorHAnsi"/>
        <w:sz w:val="16"/>
        <w:szCs w:val="16"/>
      </w:rPr>
      <w:fldChar w:fldCharType="end"/>
    </w:r>
    <w:r w:rsidR="007403BD">
      <w:rPr>
        <w:rFonts w:asciiTheme="majorHAnsi" w:hAnsiTheme="majorHAnsi" w:cstheme="majorHAnsi"/>
        <w:sz w:val="16"/>
        <w:szCs w:val="16"/>
      </w:rPr>
      <w:tab/>
    </w:r>
    <w:r w:rsidR="00B14599">
      <w:rPr>
        <w:rFonts w:asciiTheme="majorHAnsi" w:hAnsiTheme="majorHAnsi" w:cstheme="majorHAnsi"/>
        <w:sz w:val="16"/>
        <w:szCs w:val="16"/>
      </w:rPr>
      <w:t>Ver. 1.2 (31/05/2016)</w:t>
    </w:r>
    <w:r w:rsidR="007403BD">
      <w:rPr>
        <w:rFonts w:asciiTheme="majorHAnsi" w:hAnsiTheme="majorHAnsi" w:cstheme="majorHAnsi"/>
        <w:sz w:val="16"/>
        <w:szCs w:val="16"/>
      </w:rPr>
      <w:tab/>
    </w:r>
    <w:r w:rsidR="007403BD" w:rsidRPr="009717D6">
      <w:rPr>
        <w:rFonts w:asciiTheme="majorHAnsi" w:hAnsiTheme="majorHAnsi" w:cstheme="majorHAnsi"/>
        <w:sz w:val="16"/>
        <w:szCs w:val="16"/>
      </w:rPr>
      <w:t xml:space="preserve">Page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DD2AC0">
      <w:rPr>
        <w:rFonts w:asciiTheme="majorHAnsi" w:hAnsiTheme="majorHAnsi" w:cstheme="majorHAnsi"/>
        <w:noProof/>
        <w:sz w:val="16"/>
        <w:szCs w:val="16"/>
      </w:rPr>
      <w:t>2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  <w:r w:rsidR="007403BD" w:rsidRPr="009717D6">
      <w:rPr>
        <w:rFonts w:asciiTheme="majorHAnsi" w:hAnsiTheme="majorHAnsi" w:cstheme="majorHAnsi"/>
        <w:sz w:val="16"/>
        <w:szCs w:val="16"/>
      </w:rPr>
      <w:t xml:space="preserve"> of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DD2AC0">
      <w:rPr>
        <w:rFonts w:asciiTheme="majorHAnsi" w:hAnsiTheme="majorHAnsi" w:cstheme="majorHAnsi"/>
        <w:noProof/>
        <w:sz w:val="16"/>
        <w:szCs w:val="16"/>
      </w:rPr>
      <w:t>3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90DBA" w14:textId="220C8508" w:rsidR="00585FAA" w:rsidRPr="00C62EF1" w:rsidRDefault="00577B07" w:rsidP="00413FA2">
    <w:pPr>
      <w:pStyle w:val="Footer"/>
      <w:tabs>
        <w:tab w:val="clear" w:pos="4513"/>
        <w:tab w:val="clear" w:pos="9026"/>
        <w:tab w:val="center" w:pos="5103"/>
        <w:tab w:val="right" w:pos="10206"/>
      </w:tabs>
    </w:pPr>
    <w:r>
      <w:rPr>
        <w:rFonts w:asciiTheme="majorHAnsi" w:hAnsiTheme="majorHAnsi" w:cstheme="majorHAnsi"/>
        <w:sz w:val="16"/>
        <w:szCs w:val="16"/>
      </w:rPr>
      <w:fldChar w:fldCharType="begin"/>
    </w:r>
    <w:r>
      <w:rPr>
        <w:rFonts w:asciiTheme="majorHAnsi" w:hAnsiTheme="majorHAnsi" w:cstheme="majorHAnsi"/>
        <w:sz w:val="16"/>
        <w:szCs w:val="16"/>
      </w:rPr>
      <w:instrText xml:space="preserve"> FILENAME   \* MERGEFORMAT </w:instrText>
    </w:r>
    <w:r>
      <w:rPr>
        <w:rFonts w:asciiTheme="majorHAnsi" w:hAnsiTheme="majorHAnsi" w:cstheme="majorHAnsi"/>
        <w:sz w:val="16"/>
        <w:szCs w:val="16"/>
      </w:rPr>
      <w:fldChar w:fldCharType="separate"/>
    </w:r>
    <w:r w:rsidR="0074441A">
      <w:rPr>
        <w:rFonts w:asciiTheme="majorHAnsi" w:hAnsiTheme="majorHAnsi" w:cstheme="majorHAnsi"/>
        <w:noProof/>
        <w:sz w:val="16"/>
        <w:szCs w:val="16"/>
      </w:rPr>
      <w:t>ICTPRG523_MC1_W_TQM_v1.docx</w:t>
    </w:r>
    <w:r>
      <w:rPr>
        <w:rFonts w:asciiTheme="majorHAnsi" w:hAnsiTheme="majorHAnsi" w:cstheme="majorHAnsi"/>
        <w:sz w:val="16"/>
        <w:szCs w:val="16"/>
      </w:rPr>
      <w:fldChar w:fldCharType="end"/>
    </w:r>
    <w:r w:rsidR="007403BD">
      <w:rPr>
        <w:rFonts w:asciiTheme="majorHAnsi" w:hAnsiTheme="majorHAnsi" w:cstheme="majorHAnsi"/>
        <w:sz w:val="16"/>
        <w:szCs w:val="16"/>
      </w:rPr>
      <w:tab/>
    </w:r>
    <w:r w:rsidR="004D0FE1">
      <w:rPr>
        <w:rFonts w:asciiTheme="majorHAnsi" w:hAnsiTheme="majorHAnsi" w:cstheme="majorHAnsi"/>
        <w:sz w:val="16"/>
        <w:szCs w:val="16"/>
      </w:rPr>
      <w:t>Ver. 1.</w:t>
    </w:r>
    <w:r w:rsidR="00B14599">
      <w:rPr>
        <w:rFonts w:asciiTheme="majorHAnsi" w:hAnsiTheme="majorHAnsi" w:cstheme="majorHAnsi"/>
        <w:sz w:val="16"/>
        <w:szCs w:val="16"/>
      </w:rPr>
      <w:t>2</w:t>
    </w:r>
    <w:r w:rsidR="004D0FE1">
      <w:rPr>
        <w:rFonts w:asciiTheme="majorHAnsi" w:hAnsiTheme="majorHAnsi" w:cstheme="majorHAnsi"/>
        <w:sz w:val="16"/>
        <w:szCs w:val="16"/>
      </w:rPr>
      <w:t xml:space="preserve"> (</w:t>
    </w:r>
    <w:r w:rsidR="00B14599">
      <w:rPr>
        <w:rFonts w:asciiTheme="majorHAnsi" w:hAnsiTheme="majorHAnsi" w:cstheme="majorHAnsi"/>
        <w:sz w:val="16"/>
        <w:szCs w:val="16"/>
      </w:rPr>
      <w:t>3</w:t>
    </w:r>
    <w:r w:rsidR="004D0FE1">
      <w:rPr>
        <w:rFonts w:asciiTheme="majorHAnsi" w:hAnsiTheme="majorHAnsi" w:cstheme="majorHAnsi"/>
        <w:sz w:val="16"/>
        <w:szCs w:val="16"/>
      </w:rPr>
      <w:t>1/</w:t>
    </w:r>
    <w:r w:rsidR="00B14599">
      <w:rPr>
        <w:rFonts w:asciiTheme="majorHAnsi" w:hAnsiTheme="majorHAnsi" w:cstheme="majorHAnsi"/>
        <w:sz w:val="16"/>
        <w:szCs w:val="16"/>
      </w:rPr>
      <w:t>05/2016</w:t>
    </w:r>
    <w:r w:rsidR="004D0FE1">
      <w:rPr>
        <w:rFonts w:asciiTheme="majorHAnsi" w:hAnsiTheme="majorHAnsi" w:cstheme="majorHAnsi"/>
        <w:sz w:val="16"/>
        <w:szCs w:val="16"/>
      </w:rPr>
      <w:t>)</w:t>
    </w:r>
    <w:r w:rsidR="007403BD">
      <w:rPr>
        <w:rFonts w:asciiTheme="majorHAnsi" w:hAnsiTheme="majorHAnsi" w:cstheme="majorHAnsi"/>
        <w:sz w:val="16"/>
        <w:szCs w:val="16"/>
      </w:rPr>
      <w:tab/>
    </w:r>
    <w:r w:rsidR="007403BD" w:rsidRPr="009717D6">
      <w:rPr>
        <w:rFonts w:asciiTheme="majorHAnsi" w:hAnsiTheme="majorHAnsi" w:cstheme="majorHAnsi"/>
        <w:sz w:val="16"/>
        <w:szCs w:val="16"/>
      </w:rPr>
      <w:t xml:space="preserve">Page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DD2AC0">
      <w:rPr>
        <w:rFonts w:asciiTheme="majorHAnsi" w:hAnsiTheme="majorHAnsi" w:cstheme="majorHAnsi"/>
        <w:noProof/>
        <w:sz w:val="16"/>
        <w:szCs w:val="16"/>
      </w:rPr>
      <w:t>1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  <w:r w:rsidR="007403BD" w:rsidRPr="009717D6">
      <w:rPr>
        <w:rFonts w:asciiTheme="majorHAnsi" w:hAnsiTheme="majorHAnsi" w:cstheme="majorHAnsi"/>
        <w:sz w:val="16"/>
        <w:szCs w:val="16"/>
      </w:rPr>
      <w:t xml:space="preserve"> of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DD2AC0">
      <w:rPr>
        <w:rFonts w:asciiTheme="majorHAnsi" w:hAnsiTheme="majorHAnsi" w:cstheme="majorHAnsi"/>
        <w:noProof/>
        <w:sz w:val="16"/>
        <w:szCs w:val="16"/>
      </w:rPr>
      <w:t>3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32827" w14:textId="77777777" w:rsidR="00F74B8B" w:rsidRDefault="00F74B8B" w:rsidP="007026C1">
      <w:r>
        <w:separator/>
      </w:r>
    </w:p>
  </w:footnote>
  <w:footnote w:type="continuationSeparator" w:id="0">
    <w:p w14:paraId="207BDF97" w14:textId="77777777" w:rsidR="00F74B8B" w:rsidRDefault="00F74B8B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97" w:type="pct"/>
      <w:tblInd w:w="108" w:type="dxa"/>
      <w:tblLook w:val="04A0" w:firstRow="1" w:lastRow="0" w:firstColumn="1" w:lastColumn="0" w:noHBand="0" w:noVBand="1"/>
    </w:tblPr>
    <w:tblGrid>
      <w:gridCol w:w="7813"/>
      <w:gridCol w:w="2392"/>
    </w:tblGrid>
    <w:tr w:rsidR="00997615" w:rsidRPr="007026C1" w14:paraId="22690DB2" w14:textId="77777777" w:rsidTr="00413FA2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22690DB1" w14:textId="77777777" w:rsidR="00997615" w:rsidRPr="007026C1" w:rsidRDefault="00997615" w:rsidP="00DE39C2">
          <w:pPr>
            <w:pStyle w:val="Redbanner"/>
          </w:pPr>
        </w:p>
      </w:tc>
    </w:tr>
    <w:tr w:rsidR="00997615" w:rsidRPr="007026C1" w14:paraId="22690DB5" w14:textId="77777777" w:rsidTr="00413FA2">
      <w:tc>
        <w:tcPr>
          <w:tcW w:w="3828" w:type="pct"/>
          <w:shd w:val="clear" w:color="auto" w:fill="auto"/>
          <w:vAlign w:val="center"/>
        </w:tcPr>
        <w:p w14:paraId="22690DB3" w14:textId="4A0312F0" w:rsidR="00997615" w:rsidRPr="00DE39C2" w:rsidRDefault="00997615" w:rsidP="00155BBF">
          <w:pPr>
            <w:keepNext/>
            <w:widowControl/>
            <w:suppressAutoHyphens w:val="0"/>
            <w:outlineLvl w:val="0"/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Assessment </w:t>
          </w:r>
          <w:r w:rsidR="006A74DD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Marking </w:t>
          </w:r>
          <w:r w:rsidR="00155BBF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Criteria</w:t>
          </w:r>
        </w:p>
      </w:tc>
      <w:tc>
        <w:tcPr>
          <w:tcW w:w="1172" w:type="pct"/>
          <w:shd w:val="clear" w:color="auto" w:fill="auto"/>
          <w:vAlign w:val="center"/>
        </w:tcPr>
        <w:p w14:paraId="22690DB4" w14:textId="47D3CFFD" w:rsidR="007403BD" w:rsidRPr="007026C1" w:rsidRDefault="00DE39C2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23DEF5DA" wp14:editId="3B8A76F9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71A0" w:rsidRPr="007026C1" w14:paraId="22690DB7" w14:textId="77777777" w:rsidTr="00413FA2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22690DB6" w14:textId="77777777" w:rsidR="00AF71A0" w:rsidRPr="007026C1" w:rsidRDefault="00AF71A0" w:rsidP="00DE39C2">
          <w:pPr>
            <w:pStyle w:val="Redbanner"/>
          </w:pPr>
        </w:p>
      </w:tc>
    </w:tr>
  </w:tbl>
  <w:p w14:paraId="22690DB8" w14:textId="77777777" w:rsidR="00997615" w:rsidRPr="00DE39C2" w:rsidRDefault="00997615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2627E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94F69"/>
    <w:multiLevelType w:val="hybridMultilevel"/>
    <w:tmpl w:val="F300C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E408E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04D42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CC3814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1377F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572A3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6B5732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6D6F38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3536B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EF14AE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1E095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0117A8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12"/>
  </w:num>
  <w:num w:numId="7">
    <w:abstractNumId w:val="6"/>
  </w:num>
  <w:num w:numId="8">
    <w:abstractNumId w:val="16"/>
  </w:num>
  <w:num w:numId="9">
    <w:abstractNumId w:val="11"/>
  </w:num>
  <w:num w:numId="10">
    <w:abstractNumId w:val="4"/>
  </w:num>
  <w:num w:numId="11">
    <w:abstractNumId w:val="10"/>
  </w:num>
  <w:num w:numId="12">
    <w:abstractNumId w:val="15"/>
  </w:num>
  <w:num w:numId="13">
    <w:abstractNumId w:val="9"/>
  </w:num>
  <w:num w:numId="14">
    <w:abstractNumId w:val="2"/>
  </w:num>
  <w:num w:numId="15">
    <w:abstractNumId w:val="5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6C1"/>
    <w:rsid w:val="0000547B"/>
    <w:rsid w:val="000072B2"/>
    <w:rsid w:val="00010BC2"/>
    <w:rsid w:val="00012633"/>
    <w:rsid w:val="00017F07"/>
    <w:rsid w:val="00021431"/>
    <w:rsid w:val="00026819"/>
    <w:rsid w:val="00030BCD"/>
    <w:rsid w:val="000364D0"/>
    <w:rsid w:val="0003682C"/>
    <w:rsid w:val="00037889"/>
    <w:rsid w:val="00037CF6"/>
    <w:rsid w:val="000427E6"/>
    <w:rsid w:val="00043E32"/>
    <w:rsid w:val="0004630C"/>
    <w:rsid w:val="0006776F"/>
    <w:rsid w:val="00077D93"/>
    <w:rsid w:val="00083A34"/>
    <w:rsid w:val="00086015"/>
    <w:rsid w:val="000913D2"/>
    <w:rsid w:val="000933BA"/>
    <w:rsid w:val="000A46B6"/>
    <w:rsid w:val="000B0C34"/>
    <w:rsid w:val="000B5C7C"/>
    <w:rsid w:val="000C2F48"/>
    <w:rsid w:val="000C688B"/>
    <w:rsid w:val="000D1335"/>
    <w:rsid w:val="000D3577"/>
    <w:rsid w:val="000D6DFE"/>
    <w:rsid w:val="000D7A63"/>
    <w:rsid w:val="000E0A33"/>
    <w:rsid w:val="000E24E9"/>
    <w:rsid w:val="000E261D"/>
    <w:rsid w:val="000E2AAA"/>
    <w:rsid w:val="000E3151"/>
    <w:rsid w:val="000E455D"/>
    <w:rsid w:val="000F0FC4"/>
    <w:rsid w:val="00105D65"/>
    <w:rsid w:val="0011263D"/>
    <w:rsid w:val="00131DD0"/>
    <w:rsid w:val="00150C8E"/>
    <w:rsid w:val="00155BBF"/>
    <w:rsid w:val="00155F11"/>
    <w:rsid w:val="001636BE"/>
    <w:rsid w:val="00164401"/>
    <w:rsid w:val="00166EF4"/>
    <w:rsid w:val="00171A2D"/>
    <w:rsid w:val="00172F06"/>
    <w:rsid w:val="00174D1F"/>
    <w:rsid w:val="00184840"/>
    <w:rsid w:val="001A00EC"/>
    <w:rsid w:val="001A314A"/>
    <w:rsid w:val="001A4B91"/>
    <w:rsid w:val="001B2DDD"/>
    <w:rsid w:val="001C29E5"/>
    <w:rsid w:val="001D072E"/>
    <w:rsid w:val="001D1E26"/>
    <w:rsid w:val="001D2515"/>
    <w:rsid w:val="001D6397"/>
    <w:rsid w:val="001D7B8D"/>
    <w:rsid w:val="001E1E30"/>
    <w:rsid w:val="001F5840"/>
    <w:rsid w:val="002138C7"/>
    <w:rsid w:val="00213C25"/>
    <w:rsid w:val="00214C5F"/>
    <w:rsid w:val="002160E3"/>
    <w:rsid w:val="002203AB"/>
    <w:rsid w:val="00232E4A"/>
    <w:rsid w:val="00246998"/>
    <w:rsid w:val="002475FC"/>
    <w:rsid w:val="002573B3"/>
    <w:rsid w:val="002610F3"/>
    <w:rsid w:val="00272C24"/>
    <w:rsid w:val="00276C8B"/>
    <w:rsid w:val="002A5063"/>
    <w:rsid w:val="002A70BE"/>
    <w:rsid w:val="002B22E0"/>
    <w:rsid w:val="002B2FAA"/>
    <w:rsid w:val="002C3E3B"/>
    <w:rsid w:val="002D2E17"/>
    <w:rsid w:val="002D5BA3"/>
    <w:rsid w:val="002E239F"/>
    <w:rsid w:val="002E64B9"/>
    <w:rsid w:val="00307665"/>
    <w:rsid w:val="003079AB"/>
    <w:rsid w:val="00313AC3"/>
    <w:rsid w:val="003157E8"/>
    <w:rsid w:val="003171A2"/>
    <w:rsid w:val="00321105"/>
    <w:rsid w:val="00327BEC"/>
    <w:rsid w:val="00327BF9"/>
    <w:rsid w:val="0033019A"/>
    <w:rsid w:val="003332FE"/>
    <w:rsid w:val="003424EB"/>
    <w:rsid w:val="003438BC"/>
    <w:rsid w:val="00350672"/>
    <w:rsid w:val="00350BA3"/>
    <w:rsid w:val="00352196"/>
    <w:rsid w:val="00366217"/>
    <w:rsid w:val="003742C5"/>
    <w:rsid w:val="0037501E"/>
    <w:rsid w:val="00377650"/>
    <w:rsid w:val="003838D6"/>
    <w:rsid w:val="00387770"/>
    <w:rsid w:val="0039472D"/>
    <w:rsid w:val="00396CBD"/>
    <w:rsid w:val="003A33DF"/>
    <w:rsid w:val="003A42D8"/>
    <w:rsid w:val="003B11FB"/>
    <w:rsid w:val="003B1945"/>
    <w:rsid w:val="003B3892"/>
    <w:rsid w:val="003C599B"/>
    <w:rsid w:val="003E2DCD"/>
    <w:rsid w:val="003E5509"/>
    <w:rsid w:val="003E685E"/>
    <w:rsid w:val="003F0A70"/>
    <w:rsid w:val="003F1C49"/>
    <w:rsid w:val="00400FEC"/>
    <w:rsid w:val="00413FA2"/>
    <w:rsid w:val="00415490"/>
    <w:rsid w:val="0044294C"/>
    <w:rsid w:val="0044689C"/>
    <w:rsid w:val="00447460"/>
    <w:rsid w:val="00454BE5"/>
    <w:rsid w:val="00454C37"/>
    <w:rsid w:val="0045549A"/>
    <w:rsid w:val="0046107F"/>
    <w:rsid w:val="00462B7B"/>
    <w:rsid w:val="0047325B"/>
    <w:rsid w:val="004763D7"/>
    <w:rsid w:val="0048223F"/>
    <w:rsid w:val="004941AE"/>
    <w:rsid w:val="0049594B"/>
    <w:rsid w:val="00497EB7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D0FE1"/>
    <w:rsid w:val="004D1F71"/>
    <w:rsid w:val="004D56E3"/>
    <w:rsid w:val="004D6DCA"/>
    <w:rsid w:val="004E1A1D"/>
    <w:rsid w:val="004E2063"/>
    <w:rsid w:val="004E4D75"/>
    <w:rsid w:val="004E6E3E"/>
    <w:rsid w:val="0051028E"/>
    <w:rsid w:val="00512C27"/>
    <w:rsid w:val="0051557E"/>
    <w:rsid w:val="00520ADF"/>
    <w:rsid w:val="00532921"/>
    <w:rsid w:val="00537DA3"/>
    <w:rsid w:val="0054257D"/>
    <w:rsid w:val="00556E6D"/>
    <w:rsid w:val="00566182"/>
    <w:rsid w:val="00566EFB"/>
    <w:rsid w:val="00577B07"/>
    <w:rsid w:val="00580B27"/>
    <w:rsid w:val="0058337E"/>
    <w:rsid w:val="00584591"/>
    <w:rsid w:val="00585FAA"/>
    <w:rsid w:val="00592840"/>
    <w:rsid w:val="00592932"/>
    <w:rsid w:val="005938E7"/>
    <w:rsid w:val="005A2B70"/>
    <w:rsid w:val="005A424D"/>
    <w:rsid w:val="005A49C4"/>
    <w:rsid w:val="005B3F69"/>
    <w:rsid w:val="005C5DAD"/>
    <w:rsid w:val="005C7DDD"/>
    <w:rsid w:val="005D52AD"/>
    <w:rsid w:val="005E19B4"/>
    <w:rsid w:val="005E656E"/>
    <w:rsid w:val="005F0D47"/>
    <w:rsid w:val="0060217B"/>
    <w:rsid w:val="00602433"/>
    <w:rsid w:val="00605F06"/>
    <w:rsid w:val="00613070"/>
    <w:rsid w:val="006144C3"/>
    <w:rsid w:val="006152F3"/>
    <w:rsid w:val="006460F4"/>
    <w:rsid w:val="00650A4D"/>
    <w:rsid w:val="0065589C"/>
    <w:rsid w:val="0065651F"/>
    <w:rsid w:val="006613C5"/>
    <w:rsid w:val="0067111D"/>
    <w:rsid w:val="00675F39"/>
    <w:rsid w:val="00690B27"/>
    <w:rsid w:val="0069122F"/>
    <w:rsid w:val="006940DE"/>
    <w:rsid w:val="006A6696"/>
    <w:rsid w:val="006A74DD"/>
    <w:rsid w:val="006B009D"/>
    <w:rsid w:val="006C1F19"/>
    <w:rsid w:val="006C2FBA"/>
    <w:rsid w:val="006D081F"/>
    <w:rsid w:val="006D2A81"/>
    <w:rsid w:val="006E16D0"/>
    <w:rsid w:val="006E4C3E"/>
    <w:rsid w:val="0070006D"/>
    <w:rsid w:val="007026C1"/>
    <w:rsid w:val="00705F5D"/>
    <w:rsid w:val="00710384"/>
    <w:rsid w:val="00715030"/>
    <w:rsid w:val="00715076"/>
    <w:rsid w:val="00732430"/>
    <w:rsid w:val="007403BD"/>
    <w:rsid w:val="00742DAB"/>
    <w:rsid w:val="007439B0"/>
    <w:rsid w:val="0074441A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723C"/>
    <w:rsid w:val="00787A9A"/>
    <w:rsid w:val="00791D06"/>
    <w:rsid w:val="007A3200"/>
    <w:rsid w:val="007B520F"/>
    <w:rsid w:val="007B7EB0"/>
    <w:rsid w:val="007F60DC"/>
    <w:rsid w:val="00803591"/>
    <w:rsid w:val="0080635A"/>
    <w:rsid w:val="00810FFC"/>
    <w:rsid w:val="008142F7"/>
    <w:rsid w:val="008155A1"/>
    <w:rsid w:val="0081796D"/>
    <w:rsid w:val="00821837"/>
    <w:rsid w:val="00825D25"/>
    <w:rsid w:val="00827F7E"/>
    <w:rsid w:val="00833A87"/>
    <w:rsid w:val="00840E21"/>
    <w:rsid w:val="00850F74"/>
    <w:rsid w:val="008825B1"/>
    <w:rsid w:val="00887359"/>
    <w:rsid w:val="0089012B"/>
    <w:rsid w:val="00893E5C"/>
    <w:rsid w:val="00897BF2"/>
    <w:rsid w:val="008A1F3D"/>
    <w:rsid w:val="008A7CE6"/>
    <w:rsid w:val="008B03D3"/>
    <w:rsid w:val="008B0C9B"/>
    <w:rsid w:val="008B2900"/>
    <w:rsid w:val="008B5A86"/>
    <w:rsid w:val="008C77F7"/>
    <w:rsid w:val="008D0EC2"/>
    <w:rsid w:val="008F1621"/>
    <w:rsid w:val="008F1C2C"/>
    <w:rsid w:val="008F6908"/>
    <w:rsid w:val="00905E1E"/>
    <w:rsid w:val="009064EE"/>
    <w:rsid w:val="00923E45"/>
    <w:rsid w:val="00924370"/>
    <w:rsid w:val="00924411"/>
    <w:rsid w:val="00942547"/>
    <w:rsid w:val="0095136F"/>
    <w:rsid w:val="00961273"/>
    <w:rsid w:val="00962F47"/>
    <w:rsid w:val="009639E9"/>
    <w:rsid w:val="0096502E"/>
    <w:rsid w:val="00974865"/>
    <w:rsid w:val="00974BDA"/>
    <w:rsid w:val="00975C0E"/>
    <w:rsid w:val="00980C13"/>
    <w:rsid w:val="00986424"/>
    <w:rsid w:val="009878FE"/>
    <w:rsid w:val="00997615"/>
    <w:rsid w:val="009A1D84"/>
    <w:rsid w:val="009A1DB2"/>
    <w:rsid w:val="009B756E"/>
    <w:rsid w:val="009B7AE8"/>
    <w:rsid w:val="009C7CDB"/>
    <w:rsid w:val="009E1A7D"/>
    <w:rsid w:val="00A00495"/>
    <w:rsid w:val="00A01572"/>
    <w:rsid w:val="00A04EEB"/>
    <w:rsid w:val="00A22050"/>
    <w:rsid w:val="00A3135C"/>
    <w:rsid w:val="00A31C3A"/>
    <w:rsid w:val="00A44F69"/>
    <w:rsid w:val="00A45DDB"/>
    <w:rsid w:val="00A47598"/>
    <w:rsid w:val="00A51C43"/>
    <w:rsid w:val="00A62670"/>
    <w:rsid w:val="00A64866"/>
    <w:rsid w:val="00A660F1"/>
    <w:rsid w:val="00A75A30"/>
    <w:rsid w:val="00A81B5D"/>
    <w:rsid w:val="00A84D23"/>
    <w:rsid w:val="00A850C8"/>
    <w:rsid w:val="00A9071B"/>
    <w:rsid w:val="00AA6AD8"/>
    <w:rsid w:val="00AC10A0"/>
    <w:rsid w:val="00AC5DF5"/>
    <w:rsid w:val="00AD22EA"/>
    <w:rsid w:val="00AD54CC"/>
    <w:rsid w:val="00AF71A0"/>
    <w:rsid w:val="00B06B6D"/>
    <w:rsid w:val="00B1159F"/>
    <w:rsid w:val="00B11DA6"/>
    <w:rsid w:val="00B14599"/>
    <w:rsid w:val="00B178DA"/>
    <w:rsid w:val="00B23D0B"/>
    <w:rsid w:val="00B31934"/>
    <w:rsid w:val="00B33262"/>
    <w:rsid w:val="00B43588"/>
    <w:rsid w:val="00B46175"/>
    <w:rsid w:val="00B71280"/>
    <w:rsid w:val="00B72511"/>
    <w:rsid w:val="00B75541"/>
    <w:rsid w:val="00B809D3"/>
    <w:rsid w:val="00BC0048"/>
    <w:rsid w:val="00BC21B6"/>
    <w:rsid w:val="00BC263F"/>
    <w:rsid w:val="00BC4252"/>
    <w:rsid w:val="00BC61BE"/>
    <w:rsid w:val="00BD5F64"/>
    <w:rsid w:val="00BE43CC"/>
    <w:rsid w:val="00BF03C4"/>
    <w:rsid w:val="00BF041E"/>
    <w:rsid w:val="00BF4EFE"/>
    <w:rsid w:val="00BF7A79"/>
    <w:rsid w:val="00C00310"/>
    <w:rsid w:val="00C0759C"/>
    <w:rsid w:val="00C13D96"/>
    <w:rsid w:val="00C1532C"/>
    <w:rsid w:val="00C175D2"/>
    <w:rsid w:val="00C34B2C"/>
    <w:rsid w:val="00C36DC2"/>
    <w:rsid w:val="00C5116D"/>
    <w:rsid w:val="00C5357A"/>
    <w:rsid w:val="00C56DF2"/>
    <w:rsid w:val="00C62EF1"/>
    <w:rsid w:val="00C639A5"/>
    <w:rsid w:val="00C66D65"/>
    <w:rsid w:val="00C70285"/>
    <w:rsid w:val="00C706D1"/>
    <w:rsid w:val="00C7681D"/>
    <w:rsid w:val="00C830B4"/>
    <w:rsid w:val="00C86578"/>
    <w:rsid w:val="00C87827"/>
    <w:rsid w:val="00C917DF"/>
    <w:rsid w:val="00C92143"/>
    <w:rsid w:val="00C93A7A"/>
    <w:rsid w:val="00CA137B"/>
    <w:rsid w:val="00CA5289"/>
    <w:rsid w:val="00CA71AB"/>
    <w:rsid w:val="00CB1C31"/>
    <w:rsid w:val="00CB3C7E"/>
    <w:rsid w:val="00CB44E4"/>
    <w:rsid w:val="00CD1B22"/>
    <w:rsid w:val="00CD55BB"/>
    <w:rsid w:val="00CE1C42"/>
    <w:rsid w:val="00CF14DA"/>
    <w:rsid w:val="00CF2DA1"/>
    <w:rsid w:val="00CF33FC"/>
    <w:rsid w:val="00D0089A"/>
    <w:rsid w:val="00D02CA3"/>
    <w:rsid w:val="00D05623"/>
    <w:rsid w:val="00D12D6F"/>
    <w:rsid w:val="00D149C8"/>
    <w:rsid w:val="00D17294"/>
    <w:rsid w:val="00D20B4F"/>
    <w:rsid w:val="00D237FA"/>
    <w:rsid w:val="00D255A0"/>
    <w:rsid w:val="00D25EF7"/>
    <w:rsid w:val="00D3112F"/>
    <w:rsid w:val="00D3783B"/>
    <w:rsid w:val="00D4122F"/>
    <w:rsid w:val="00D413E0"/>
    <w:rsid w:val="00D606E3"/>
    <w:rsid w:val="00D652A5"/>
    <w:rsid w:val="00D675B8"/>
    <w:rsid w:val="00D6767F"/>
    <w:rsid w:val="00D70A15"/>
    <w:rsid w:val="00D73330"/>
    <w:rsid w:val="00D73AB9"/>
    <w:rsid w:val="00D8241E"/>
    <w:rsid w:val="00D82CAA"/>
    <w:rsid w:val="00D90A77"/>
    <w:rsid w:val="00D91FA5"/>
    <w:rsid w:val="00D93F61"/>
    <w:rsid w:val="00D94D34"/>
    <w:rsid w:val="00D97537"/>
    <w:rsid w:val="00DC6C6D"/>
    <w:rsid w:val="00DC7192"/>
    <w:rsid w:val="00DC7201"/>
    <w:rsid w:val="00DD2AC0"/>
    <w:rsid w:val="00DE39C2"/>
    <w:rsid w:val="00DF3590"/>
    <w:rsid w:val="00DF4FFE"/>
    <w:rsid w:val="00DF60ED"/>
    <w:rsid w:val="00E02645"/>
    <w:rsid w:val="00E138E3"/>
    <w:rsid w:val="00E16692"/>
    <w:rsid w:val="00E16DDA"/>
    <w:rsid w:val="00E23DF5"/>
    <w:rsid w:val="00E41211"/>
    <w:rsid w:val="00E467B3"/>
    <w:rsid w:val="00E516E0"/>
    <w:rsid w:val="00E518CD"/>
    <w:rsid w:val="00E538B7"/>
    <w:rsid w:val="00E62E3C"/>
    <w:rsid w:val="00E635D2"/>
    <w:rsid w:val="00E6597B"/>
    <w:rsid w:val="00E75057"/>
    <w:rsid w:val="00E83205"/>
    <w:rsid w:val="00E87C93"/>
    <w:rsid w:val="00E91778"/>
    <w:rsid w:val="00E91B44"/>
    <w:rsid w:val="00E923D5"/>
    <w:rsid w:val="00E96E27"/>
    <w:rsid w:val="00EA0C18"/>
    <w:rsid w:val="00EA1A6A"/>
    <w:rsid w:val="00EB25BB"/>
    <w:rsid w:val="00EB3397"/>
    <w:rsid w:val="00EC18C7"/>
    <w:rsid w:val="00EC7B09"/>
    <w:rsid w:val="00ED033B"/>
    <w:rsid w:val="00EF246A"/>
    <w:rsid w:val="00EF5DC7"/>
    <w:rsid w:val="00EF6437"/>
    <w:rsid w:val="00F001DC"/>
    <w:rsid w:val="00F00541"/>
    <w:rsid w:val="00F01FD6"/>
    <w:rsid w:val="00F043BA"/>
    <w:rsid w:val="00F122DF"/>
    <w:rsid w:val="00F22DA5"/>
    <w:rsid w:val="00F41F4B"/>
    <w:rsid w:val="00F44F6F"/>
    <w:rsid w:val="00F5456B"/>
    <w:rsid w:val="00F54CBA"/>
    <w:rsid w:val="00F57E73"/>
    <w:rsid w:val="00F62971"/>
    <w:rsid w:val="00F62C7F"/>
    <w:rsid w:val="00F651B8"/>
    <w:rsid w:val="00F74B8B"/>
    <w:rsid w:val="00F75906"/>
    <w:rsid w:val="00F84C44"/>
    <w:rsid w:val="00F949DD"/>
    <w:rsid w:val="00F97E0B"/>
    <w:rsid w:val="00FA051D"/>
    <w:rsid w:val="00FA3A75"/>
    <w:rsid w:val="00FA7858"/>
    <w:rsid w:val="00FC4599"/>
    <w:rsid w:val="00FC752B"/>
    <w:rsid w:val="00FE0BA8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2690D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4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5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537DA3"/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537DA3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537DA3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537DA3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537DA3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537DA3"/>
    <w:pPr>
      <w:widowControl/>
      <w:suppressAutoHyphens w:val="0"/>
    </w:pPr>
    <w:rPr>
      <w:rFonts w:eastAsia="Calibri" w:cs="Times New Roman"/>
      <w:color w:val="0070C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537DA3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6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537DA3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character" w:customStyle="1" w:styleId="font51">
    <w:name w:val="font51"/>
    <w:rsid w:val="00592840"/>
    <w:rPr>
      <w:rFonts w:ascii="Arial" w:hAnsi="Arial" w:cs="Arial" w:hint="default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font61">
    <w:name w:val="font61"/>
    <w:rsid w:val="00592840"/>
    <w:rPr>
      <w:rFonts w:ascii="Arial" w:hAnsi="Arial" w:cs="Arial" w:hint="default"/>
      <w:strike w:val="0"/>
      <w:dstrike w:val="0"/>
      <w:color w:val="auto"/>
      <w:sz w:val="20"/>
      <w:szCs w:val="20"/>
      <w:u w:val="none"/>
      <w:effect w:val="none"/>
    </w:rPr>
  </w:style>
  <w:style w:type="character" w:customStyle="1" w:styleId="font71">
    <w:name w:val="font71"/>
    <w:rsid w:val="005928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4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5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537DA3"/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537DA3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537DA3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537DA3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537DA3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537DA3"/>
    <w:pPr>
      <w:widowControl/>
      <w:suppressAutoHyphens w:val="0"/>
    </w:pPr>
    <w:rPr>
      <w:rFonts w:eastAsia="Calibri" w:cs="Times New Roman"/>
      <w:color w:val="0070C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537DA3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6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537DA3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character" w:customStyle="1" w:styleId="font51">
    <w:name w:val="font51"/>
    <w:rsid w:val="00592840"/>
    <w:rPr>
      <w:rFonts w:ascii="Arial" w:hAnsi="Arial" w:cs="Arial" w:hint="default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font61">
    <w:name w:val="font61"/>
    <w:rsid w:val="00592840"/>
    <w:rPr>
      <w:rFonts w:ascii="Arial" w:hAnsi="Arial" w:cs="Arial" w:hint="default"/>
      <w:strike w:val="0"/>
      <w:dstrike w:val="0"/>
      <w:color w:val="auto"/>
      <w:sz w:val="20"/>
      <w:szCs w:val="20"/>
      <w:u w:val="none"/>
      <w:effect w:val="none"/>
    </w:rPr>
  </w:style>
  <w:style w:type="character" w:customStyle="1" w:styleId="font71">
    <w:name w:val="font71"/>
    <w:rsid w:val="005928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48CE36-8AD0-4287-A832-D3A05E9A6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E21A6102.dotm</Template>
  <TotalTime>32</TotalTime>
  <Pages>3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Bush, Fiona</dc:creator>
  <cp:lastModifiedBy>Shadwick, Kellie</cp:lastModifiedBy>
  <cp:revision>21</cp:revision>
  <dcterms:created xsi:type="dcterms:W3CDTF">2016-05-31T07:28:00Z</dcterms:created>
  <dcterms:modified xsi:type="dcterms:W3CDTF">2017-09-07T04:12:00Z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